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-554"/>
        <w:tblOverlap w:val="never"/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2551"/>
        <w:gridCol w:w="2509"/>
      </w:tblGrid>
      <w:tr w:rsidR="00DD270E" w:rsidTr="00E3330E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09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D270E" w:rsidTr="00E3330E">
        <w:trPr>
          <w:trHeight w:val="425"/>
        </w:trPr>
        <w:tc>
          <w:tcPr>
            <w:tcW w:w="2625" w:type="dxa"/>
            <w:gridSpan w:val="2"/>
            <w:tcBorders>
              <w:bottom w:val="single" w:sz="4" w:space="0" w:color="auto"/>
            </w:tcBorders>
            <w:vAlign w:val="center"/>
          </w:tcPr>
          <w:p w:rsidR="00DD270E" w:rsidRDefault="00B7242C" w:rsidP="00E333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tcBorders>
              <w:bottom w:val="single" w:sz="4" w:space="0" w:color="auto"/>
            </w:tcBorders>
            <w:vAlign w:val="center"/>
          </w:tcPr>
          <w:p w:rsidR="00DD270E" w:rsidRDefault="007B2452" w:rsidP="007B2452">
            <w:r>
              <w:t>horyu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DD270E" w:rsidRDefault="00230F41" w:rsidP="00E3330E">
            <w:pPr>
              <w:jc w:val="center"/>
            </w:pPr>
            <w:r>
              <w:rPr>
                <w:rFonts w:hint="eastAsia"/>
              </w:rPr>
              <w:t>201</w:t>
            </w:r>
            <w:r w:rsidR="001A5B65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7B2452">
              <w:t>9</w:t>
            </w:r>
            <w:r>
              <w:rPr>
                <w:rFonts w:hint="eastAsia"/>
              </w:rPr>
              <w:t>月</w:t>
            </w:r>
            <w:r w:rsidR="007B2452"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:rsidR="00BE0765" w:rsidRDefault="00BE0765" w:rsidP="00BE0765">
            <w:pPr>
              <w:jc w:val="center"/>
            </w:pPr>
            <w:r>
              <w:rPr>
                <w:rFonts w:hint="eastAsia"/>
              </w:rPr>
              <w:t>中村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徹</w:t>
            </w:r>
          </w:p>
        </w:tc>
      </w:tr>
      <w:tr w:rsidR="007A037F" w:rsidTr="00E3330E">
        <w:trPr>
          <w:trHeight w:val="2475"/>
        </w:trPr>
        <w:tc>
          <w:tcPr>
            <w:tcW w:w="540" w:type="dxa"/>
            <w:tcBorders>
              <w:bottom w:val="dashed" w:sz="4" w:space="0" w:color="auto"/>
            </w:tcBorders>
          </w:tcPr>
          <w:p w:rsidR="007A037F" w:rsidRPr="00452815" w:rsidRDefault="007A037F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bottom w:val="dashed" w:sz="4" w:space="0" w:color="auto"/>
            </w:tcBorders>
          </w:tcPr>
          <w:p w:rsidR="007A037F" w:rsidRPr="00452815" w:rsidRDefault="007A037F" w:rsidP="00E3330E">
            <w:r>
              <w:rPr>
                <w:rFonts w:hint="eastAsia"/>
              </w:rPr>
              <w:t>入庫管理</w:t>
            </w:r>
          </w:p>
          <w:p w:rsidR="007A037F" w:rsidRDefault="007A037F" w:rsidP="00E3330E">
            <w:r>
              <w:rPr>
                <w:rFonts w:hint="eastAsia"/>
              </w:rPr>
              <w:t>１．発注状況確認後、入庫処理をする。</w:t>
            </w:r>
          </w:p>
          <w:p w:rsidR="007A037F" w:rsidRDefault="007A037F" w:rsidP="00E3330E">
            <w:r>
              <w:rPr>
                <w:rFonts w:hint="eastAsia"/>
              </w:rPr>
              <w:t>２．発注を行った商品のみを入庫処理する。</w:t>
            </w:r>
          </w:p>
          <w:p w:rsidR="001F28D3" w:rsidRDefault="001F28D3" w:rsidP="00E3330E"/>
        </w:tc>
        <w:tc>
          <w:tcPr>
            <w:tcW w:w="5060" w:type="dxa"/>
            <w:gridSpan w:val="2"/>
            <w:tcBorders>
              <w:bottom w:val="dashed" w:sz="4" w:space="0" w:color="auto"/>
            </w:tcBorders>
          </w:tcPr>
          <w:p w:rsidR="007A037F" w:rsidRDefault="004E44F7" w:rsidP="00E3330E">
            <w:r>
              <w:rPr>
                <w:rFonts w:hint="eastAsia"/>
              </w:rPr>
              <w:t>・発注状況などと突き合わせを行うには、商品を一意に識別する必要がある。現状の入庫一覧に商品</w:t>
            </w:r>
            <w:r>
              <w:rPr>
                <w:rFonts w:hint="eastAsia"/>
              </w:rPr>
              <w:t>ID</w:t>
            </w:r>
            <w:r w:rsidR="007A037F">
              <w:rPr>
                <w:rFonts w:hint="eastAsia"/>
              </w:rPr>
              <w:t>を追加する必要がある。</w:t>
            </w:r>
          </w:p>
          <w:p w:rsidR="007A037F" w:rsidRDefault="004E44F7" w:rsidP="00571A65">
            <w:r>
              <w:rPr>
                <w:rFonts w:hint="eastAsia"/>
              </w:rPr>
              <w:t>・入庫を一意に管理するため、現状の入庫一覧に入庫</w:t>
            </w:r>
            <w:r w:rsidR="00571A65" w:rsidRPr="004E44F7">
              <w:rPr>
                <w:rFonts w:hint="eastAsia"/>
              </w:rPr>
              <w:t>ID</w:t>
            </w:r>
            <w:r w:rsidR="007A037F">
              <w:rPr>
                <w:rFonts w:hint="eastAsia"/>
              </w:rPr>
              <w:t>を追加する必要がある。</w:t>
            </w:r>
          </w:p>
          <w:p w:rsidR="007A037F" w:rsidRPr="00DE7766" w:rsidRDefault="007A037F" w:rsidP="00E3330E">
            <w:r>
              <w:rPr>
                <w:rFonts w:hint="eastAsia"/>
              </w:rPr>
              <w:t>・仕入価格は、商品管理で行う。</w:t>
            </w:r>
          </w:p>
          <w:p w:rsidR="007A037F" w:rsidRDefault="007A037F" w:rsidP="00E3330E">
            <w:r>
              <w:rPr>
                <w:rFonts w:hint="eastAsia"/>
              </w:rPr>
              <w:t>・入庫処理時に発注一覧</w:t>
            </w:r>
            <w:r w:rsidR="004E44F7">
              <w:rPr>
                <w:rFonts w:hint="eastAsia"/>
              </w:rPr>
              <w:t>の入庫日を</w:t>
            </w:r>
            <w:r w:rsidR="00783F61">
              <w:rPr>
                <w:rFonts w:hint="eastAsia"/>
              </w:rPr>
              <w:t>設定する必要がある</w:t>
            </w:r>
            <w:r>
              <w:rPr>
                <w:rFonts w:hint="eastAsia"/>
              </w:rPr>
              <w:t>。</w:t>
            </w:r>
          </w:p>
          <w:p w:rsidR="007A037F" w:rsidRDefault="007A037F" w:rsidP="00E3330E">
            <w:r>
              <w:rPr>
                <w:rFonts w:hint="eastAsia"/>
              </w:rPr>
              <w:t>・</w:t>
            </w:r>
            <w:r w:rsidR="00571A65" w:rsidRPr="004E44F7">
              <w:rPr>
                <w:rFonts w:hint="eastAsia"/>
              </w:rPr>
              <w:t>入庫一覧</w:t>
            </w:r>
            <w:r w:rsidR="00571A65">
              <w:rPr>
                <w:rFonts w:hint="eastAsia"/>
              </w:rPr>
              <w:t>を</w:t>
            </w:r>
            <w:r>
              <w:rPr>
                <w:rFonts w:hint="eastAsia"/>
              </w:rPr>
              <w:t>表示する。</w:t>
            </w:r>
          </w:p>
        </w:tc>
      </w:tr>
      <w:tr w:rsidR="007A037F" w:rsidTr="00E3330E">
        <w:trPr>
          <w:trHeight w:val="289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7A037F" w:rsidRPr="00452815" w:rsidRDefault="007A037F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7A037F" w:rsidRDefault="007B2452" w:rsidP="00E3330E">
            <w:pPr>
              <w:rPr>
                <w:rFonts w:hint="eastAsia"/>
              </w:rPr>
            </w:pPr>
            <w:r>
              <w:rPr>
                <w:rFonts w:hint="eastAsia"/>
              </w:rPr>
              <w:t>顧客</w:t>
            </w:r>
            <w:r w:rsidR="007A037F">
              <w:rPr>
                <w:rFonts w:hint="eastAsia"/>
              </w:rPr>
              <w:t>管理</w:t>
            </w:r>
          </w:p>
          <w:p w:rsidR="007A037F" w:rsidRDefault="00E3330E" w:rsidP="00E3330E">
            <w:pPr>
              <w:pStyle w:val="a5"/>
              <w:spacing w:line="360" w:lineRule="auto"/>
              <w:ind w:leftChars="0" w:left="0"/>
            </w:pPr>
            <w:r>
              <w:rPr>
                <w:rFonts w:hint="eastAsia"/>
              </w:rPr>
              <w:t>１．</w:t>
            </w:r>
            <w:r w:rsidR="00571A65">
              <w:rPr>
                <w:rFonts w:hint="eastAsia"/>
              </w:rPr>
              <w:t>顧客</w:t>
            </w:r>
            <w:r w:rsidR="007A037F">
              <w:rPr>
                <w:rFonts w:hint="eastAsia"/>
              </w:rPr>
              <w:t>情報を登録・更新する。</w:t>
            </w:r>
          </w:p>
          <w:p w:rsidR="007A037F" w:rsidRDefault="007A037F" w:rsidP="00E3330E">
            <w:pPr>
              <w:spacing w:line="360" w:lineRule="auto"/>
            </w:pPr>
            <w:r>
              <w:rPr>
                <w:rFonts w:hint="eastAsia"/>
              </w:rPr>
              <w:t>２．</w:t>
            </w:r>
            <w:r w:rsidR="00571A65">
              <w:rPr>
                <w:rFonts w:hint="eastAsia"/>
              </w:rPr>
              <w:t>顧客の</w:t>
            </w:r>
            <w:r>
              <w:rPr>
                <w:rFonts w:hint="eastAsia"/>
              </w:rPr>
              <w:t>一覧を表示する。</w:t>
            </w:r>
          </w:p>
          <w:p w:rsidR="007A037F" w:rsidRDefault="007A037F" w:rsidP="00D21352">
            <w:pPr>
              <w:ind w:left="420" w:hangingChars="200" w:hanging="420"/>
            </w:pPr>
            <w:r>
              <w:rPr>
                <w:rFonts w:hint="eastAsia"/>
              </w:rPr>
              <w:t>３．</w:t>
            </w:r>
            <w:r w:rsidR="00A518DF">
              <w:rPr>
                <w:rFonts w:hint="eastAsia"/>
              </w:rPr>
              <w:t>注文情報</w:t>
            </w:r>
            <w:r>
              <w:rPr>
                <w:rFonts w:hint="eastAsia"/>
              </w:rPr>
              <w:t>を入力することにより、</w:t>
            </w:r>
            <w:r w:rsidR="008C6F7D">
              <w:rPr>
                <w:rFonts w:hint="eastAsia"/>
              </w:rPr>
              <w:t>顧客毎の注文</w:t>
            </w:r>
            <w:r>
              <w:rPr>
                <w:rFonts w:hint="eastAsia"/>
              </w:rPr>
              <w:t>情報を表示する。</w:t>
            </w:r>
          </w:p>
          <w:p w:rsidR="001F28D3" w:rsidRDefault="001F28D3" w:rsidP="00D21352">
            <w:pPr>
              <w:ind w:left="420" w:hangingChars="200" w:hanging="420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7A037F" w:rsidRDefault="007A037F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・新規の</w:t>
            </w:r>
            <w:r w:rsidR="00571A65">
              <w:rPr>
                <w:rFonts w:hint="eastAsia"/>
              </w:rPr>
              <w:t>顧客</w:t>
            </w:r>
            <w:r>
              <w:rPr>
                <w:rFonts w:hint="eastAsia"/>
              </w:rPr>
              <w:t>を登録するにあたり、</w:t>
            </w:r>
            <w:r w:rsidR="00571A65" w:rsidRPr="008C6F7D">
              <w:rPr>
                <w:rFonts w:hint="eastAsia"/>
              </w:rPr>
              <w:t>顧客</w:t>
            </w:r>
            <w:r w:rsidR="00571A65" w:rsidRPr="008C6F7D">
              <w:rPr>
                <w:rFonts w:hint="eastAsia"/>
              </w:rPr>
              <w:t>ID</w:t>
            </w:r>
            <w:r w:rsidRPr="00B52899">
              <w:rPr>
                <w:rFonts w:hint="eastAsia"/>
              </w:rPr>
              <w:t>が必要</w:t>
            </w:r>
            <w:r>
              <w:rPr>
                <w:rFonts w:hint="eastAsia"/>
              </w:rPr>
              <w:t>である。</w:t>
            </w:r>
          </w:p>
          <w:p w:rsidR="007A037F" w:rsidRDefault="007A037F" w:rsidP="00E3330E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="00571A65">
              <w:rPr>
                <w:rFonts w:hint="eastAsia"/>
              </w:rPr>
              <w:t>顧客の注文</w:t>
            </w:r>
            <w:r>
              <w:rPr>
                <w:rFonts w:hint="eastAsia"/>
              </w:rPr>
              <w:t>履歴は</w:t>
            </w:r>
            <w:r w:rsidR="004E44F7">
              <w:rPr>
                <w:rFonts w:hint="eastAsia"/>
              </w:rPr>
              <w:t>出庫</w:t>
            </w:r>
            <w:r>
              <w:rPr>
                <w:rFonts w:hint="eastAsia"/>
              </w:rPr>
              <w:t>状況から確認する。</w:t>
            </w:r>
          </w:p>
          <w:p w:rsidR="00E3330E" w:rsidRDefault="007A037F" w:rsidP="008C6F7D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そのため、</w:t>
            </w:r>
            <w:r w:rsidR="00571A65">
              <w:rPr>
                <w:rFonts w:hint="eastAsia"/>
              </w:rPr>
              <w:t>注文</w:t>
            </w:r>
            <w:r w:rsidRPr="00B52899">
              <w:rPr>
                <w:rFonts w:hint="eastAsia"/>
              </w:rPr>
              <w:t>一覧</w:t>
            </w:r>
            <w:r>
              <w:rPr>
                <w:rFonts w:hint="eastAsia"/>
              </w:rPr>
              <w:t>が必要となる。</w:t>
            </w:r>
          </w:p>
          <w:p w:rsidR="007A037F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571A65">
              <w:rPr>
                <w:rFonts w:hint="eastAsia"/>
              </w:rPr>
              <w:t>顧客</w:t>
            </w:r>
            <w:r w:rsidR="007A037F" w:rsidRPr="00B52899">
              <w:rPr>
                <w:rFonts w:hint="eastAsia"/>
              </w:rPr>
              <w:t>一覧</w:t>
            </w:r>
            <w:r w:rsidR="007A037F">
              <w:rPr>
                <w:rFonts w:hint="eastAsia"/>
              </w:rPr>
              <w:t>を表示する。</w:t>
            </w:r>
          </w:p>
        </w:tc>
      </w:tr>
      <w:tr w:rsidR="00E3330E" w:rsidTr="00E3330E">
        <w:trPr>
          <w:trHeight w:val="3090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r>
              <w:rPr>
                <w:rFonts w:hint="eastAsia"/>
              </w:rPr>
              <w:t>注文管理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１．</w:t>
            </w:r>
            <w:r w:rsidR="00571A65">
              <w:rPr>
                <w:rFonts w:hint="eastAsia"/>
              </w:rPr>
              <w:t>顧客</w:t>
            </w:r>
            <w:r>
              <w:rPr>
                <w:rFonts w:hint="eastAsia"/>
              </w:rPr>
              <w:t>からの</w:t>
            </w:r>
            <w:r w:rsidR="00A518DF">
              <w:rPr>
                <w:rFonts w:hint="eastAsia"/>
              </w:rPr>
              <w:t>注文</w:t>
            </w:r>
            <w:r>
              <w:rPr>
                <w:rFonts w:hint="eastAsia"/>
              </w:rPr>
              <w:t>を登録・更新する。</w:t>
            </w:r>
          </w:p>
          <w:p w:rsidR="00E3330E" w:rsidRDefault="00E3330E" w:rsidP="00D21352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２．</w:t>
            </w:r>
            <w:r w:rsidR="00DC75B4">
              <w:rPr>
                <w:rFonts w:hint="eastAsia"/>
              </w:rPr>
              <w:t>顧客</w:t>
            </w:r>
            <w:r w:rsidR="00A518DF">
              <w:rPr>
                <w:rFonts w:hint="eastAsia"/>
              </w:rPr>
              <w:t>情報</w:t>
            </w:r>
            <w:r>
              <w:rPr>
                <w:rFonts w:hint="eastAsia"/>
              </w:rPr>
              <w:t>を入力することにより、注文状況を表示する。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３．</w:t>
            </w:r>
            <w:r w:rsidR="00A518DF">
              <w:rPr>
                <w:rFonts w:hint="eastAsia"/>
              </w:rPr>
              <w:t>在庫</w:t>
            </w:r>
            <w:r>
              <w:rPr>
                <w:rFonts w:hint="eastAsia"/>
              </w:rPr>
              <w:t>状況を確認し、必要であれば</w:t>
            </w:r>
          </w:p>
          <w:p w:rsidR="00E3330E" w:rsidRDefault="00A518DF" w:rsidP="00D21352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発注</w:t>
            </w:r>
            <w:r w:rsidR="00E3330E">
              <w:rPr>
                <w:rFonts w:hint="eastAsia"/>
              </w:rPr>
              <w:t>処理を行う。</w:t>
            </w:r>
          </w:p>
          <w:p w:rsid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spacing w:line="360" w:lineRule="auto"/>
              <w:ind w:left="1050" w:hangingChars="500" w:hanging="1050"/>
            </w:pPr>
            <w:r>
              <w:rPr>
                <w:rFonts w:hint="eastAsia"/>
              </w:rPr>
              <w:t>・注文を一意に識別するため、注文一覧に</w:t>
            </w:r>
          </w:p>
          <w:p w:rsidR="00E3330E" w:rsidRDefault="00D21352" w:rsidP="00D2135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注文</w:t>
            </w:r>
            <w:r w:rsidR="00DC75B4">
              <w:rPr>
                <w:rFonts w:hint="eastAsia"/>
              </w:rPr>
              <w:t>ID</w:t>
            </w:r>
            <w:r w:rsidR="00E3330E">
              <w:rPr>
                <w:rFonts w:hint="eastAsia"/>
              </w:rPr>
              <w:t>を追加する必要がる。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・注文者</w:t>
            </w:r>
            <w:r w:rsidR="00DC75B4">
              <w:rPr>
                <w:rFonts w:hint="eastAsia"/>
              </w:rPr>
              <w:t>は</w:t>
            </w:r>
            <w:r w:rsidR="00571A65">
              <w:rPr>
                <w:rFonts w:hint="eastAsia"/>
              </w:rPr>
              <w:t>顧客</w:t>
            </w:r>
            <w:r>
              <w:rPr>
                <w:rFonts w:hint="eastAsia"/>
              </w:rPr>
              <w:t>番号で管理する。</w:t>
            </w:r>
          </w:p>
          <w:p w:rsidR="00E3330E" w:rsidRDefault="00D21352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出庫</w:t>
            </w:r>
            <w:r w:rsidR="00E3330E">
              <w:rPr>
                <w:rFonts w:hint="eastAsia"/>
              </w:rPr>
              <w:t>日は、出庫処理がされた際に入力する。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・注文に対して、</w:t>
            </w:r>
            <w:r w:rsidR="00D21352">
              <w:rPr>
                <w:rFonts w:hint="eastAsia"/>
              </w:rPr>
              <w:t>発注が必要</w:t>
            </w:r>
            <w:r>
              <w:rPr>
                <w:rFonts w:hint="eastAsia"/>
              </w:rPr>
              <w:t>となるときは</w:t>
            </w:r>
            <w:r>
              <w:br/>
            </w:r>
            <w:r>
              <w:rPr>
                <w:rFonts w:hint="eastAsia"/>
              </w:rPr>
              <w:t>発注処理を行う。</w:t>
            </w:r>
          </w:p>
          <w:p w:rsidR="00E3330E" w:rsidRDefault="00E3330E" w:rsidP="00E3330E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="00DC75B4">
              <w:rPr>
                <w:rFonts w:hint="eastAsia"/>
              </w:rPr>
              <w:t>顧客</w:t>
            </w:r>
            <w:r>
              <w:rPr>
                <w:rFonts w:hint="eastAsia"/>
              </w:rPr>
              <w:t>番号にて、</w:t>
            </w:r>
            <w:r w:rsidR="00D21352">
              <w:rPr>
                <w:rFonts w:hint="eastAsia"/>
              </w:rPr>
              <w:t>出庫</w:t>
            </w:r>
            <w:r>
              <w:rPr>
                <w:rFonts w:hint="eastAsia"/>
              </w:rPr>
              <w:t>一覧から過去の注文を一覧表示する。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</w:t>
            </w:r>
            <w:r w:rsidR="00D21352">
              <w:rPr>
                <w:rFonts w:hint="eastAsia"/>
              </w:rPr>
              <w:t>注文</w:t>
            </w:r>
            <w:r>
              <w:rPr>
                <w:rFonts w:hint="eastAsia"/>
              </w:rPr>
              <w:t>一覧を表示する</w:t>
            </w:r>
          </w:p>
          <w:p w:rsidR="00783F61" w:rsidRDefault="00783F61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・検索期間を設定する。</w:t>
            </w:r>
          </w:p>
        </w:tc>
      </w:tr>
      <w:tr w:rsidR="00E3330E" w:rsidTr="00E3330E">
        <w:trPr>
          <w:trHeight w:val="28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出庫管理</w:t>
            </w:r>
          </w:p>
          <w:p w:rsidR="00E3330E" w:rsidRDefault="00E3330E" w:rsidP="00E3330E">
            <w:pPr>
              <w:pStyle w:val="a5"/>
              <w:numPr>
                <w:ilvl w:val="0"/>
                <w:numId w:val="4"/>
              </w:numPr>
              <w:tabs>
                <w:tab w:val="left" w:pos="1590"/>
              </w:tabs>
              <w:spacing w:line="360" w:lineRule="auto"/>
              <w:ind w:leftChars="0"/>
            </w:pPr>
            <w:r>
              <w:rPr>
                <w:rFonts w:hint="eastAsia"/>
              </w:rPr>
              <w:t>注文情報を入力することにより、</w:t>
            </w:r>
          </w:p>
          <w:p w:rsidR="00E3330E" w:rsidRDefault="00E3330E" w:rsidP="00E3330E">
            <w:pPr>
              <w:pStyle w:val="a5"/>
              <w:tabs>
                <w:tab w:val="left" w:pos="1590"/>
              </w:tabs>
              <w:spacing w:line="360" w:lineRule="auto"/>
              <w:ind w:leftChars="0" w:left="420"/>
            </w:pPr>
            <w:r>
              <w:rPr>
                <w:rFonts w:hint="eastAsia"/>
              </w:rPr>
              <w:t>注文情報が表示され</w:t>
            </w:r>
            <w:r w:rsidR="00DC75B4">
              <w:rPr>
                <w:rFonts w:hint="eastAsia"/>
              </w:rPr>
              <w:t>、</w:t>
            </w:r>
            <w:r w:rsidR="00A518DF">
              <w:rPr>
                <w:rFonts w:hint="eastAsia"/>
              </w:rPr>
              <w:t>出庫済み</w:t>
            </w:r>
            <w:r>
              <w:rPr>
                <w:rFonts w:hint="eastAsia"/>
              </w:rPr>
              <w:t>処理を行う。</w:t>
            </w:r>
          </w:p>
          <w:p w:rsidR="00E3330E" w:rsidRDefault="00E3330E" w:rsidP="00E3330E">
            <w:pPr>
              <w:pStyle w:val="a5"/>
              <w:numPr>
                <w:ilvl w:val="0"/>
                <w:numId w:val="4"/>
              </w:numPr>
              <w:tabs>
                <w:tab w:val="left" w:pos="1590"/>
              </w:tabs>
              <w:spacing w:line="360" w:lineRule="auto"/>
              <w:ind w:leftChars="0"/>
            </w:pPr>
            <w:r>
              <w:rPr>
                <w:rFonts w:hint="eastAsia"/>
              </w:rPr>
              <w:t>お客様からの注文に対して、</w:t>
            </w:r>
          </w:p>
          <w:p w:rsidR="00E3330E" w:rsidRDefault="001F28D3" w:rsidP="001F28D3">
            <w:pPr>
              <w:tabs>
                <w:tab w:val="left" w:pos="1590"/>
              </w:tabs>
              <w:spacing w:line="360" w:lineRule="auto"/>
              <w:ind w:firstLineChars="200" w:firstLine="420"/>
            </w:pPr>
            <w:r>
              <w:rPr>
                <w:rFonts w:hint="eastAsia"/>
              </w:rPr>
              <w:t>未出庫状態の注文</w:t>
            </w:r>
            <w:r w:rsidR="00E3330E">
              <w:rPr>
                <w:rFonts w:hint="eastAsia"/>
              </w:rPr>
              <w:t>一覧を表示する。</w:t>
            </w:r>
          </w:p>
          <w:p w:rsidR="00E3330E" w:rsidRP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・出庫処理がされた場合、</w:t>
            </w:r>
            <w:r w:rsidR="00D21352">
              <w:rPr>
                <w:rFonts w:hint="eastAsia"/>
              </w:rPr>
              <w:t>注文</w:t>
            </w:r>
            <w:r>
              <w:rPr>
                <w:rFonts w:hint="eastAsia"/>
              </w:rPr>
              <w:t>一覧の出庫日を</w:t>
            </w:r>
            <w:r>
              <w:br/>
            </w:r>
            <w:r>
              <w:rPr>
                <w:rFonts w:hint="eastAsia"/>
              </w:rPr>
              <w:t>入力する。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・注文一覧より、</w:t>
            </w:r>
            <w:r w:rsidR="00D21352">
              <w:rPr>
                <w:rFonts w:hint="eastAsia"/>
              </w:rPr>
              <w:t>出庫日</w:t>
            </w:r>
            <w:r>
              <w:rPr>
                <w:rFonts w:hint="eastAsia"/>
              </w:rPr>
              <w:t>が未入力のものを</w:t>
            </w:r>
            <w:r>
              <w:br/>
            </w:r>
            <w:r>
              <w:rPr>
                <w:rFonts w:hint="eastAsia"/>
              </w:rPr>
              <w:t>未出庫として表示する。</w:t>
            </w: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</w:t>
            </w:r>
            <w:r w:rsidR="00D21352">
              <w:rPr>
                <w:rFonts w:hint="eastAsia"/>
              </w:rPr>
              <w:t>出庫</w:t>
            </w:r>
            <w:r>
              <w:rPr>
                <w:rFonts w:hint="eastAsia"/>
              </w:rPr>
              <w:t>一覧を表示。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tabs>
                <w:tab w:val="left" w:pos="1590"/>
              </w:tabs>
            </w:pPr>
            <w:r>
              <w:rPr>
                <w:rFonts w:hint="eastAsia"/>
              </w:rPr>
              <w:t>在庫管理</w:t>
            </w:r>
          </w:p>
          <w:p w:rsidR="00E3330E" w:rsidRDefault="00A518DF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１．商品</w:t>
            </w:r>
            <w:r w:rsidR="00E3330E">
              <w:rPr>
                <w:rFonts w:hint="eastAsia"/>
              </w:rPr>
              <w:t>情報を入力することにより、現状の</w:t>
            </w:r>
            <w:r w:rsidR="00E3330E">
              <w:br/>
            </w:r>
            <w:r w:rsidR="00E3330E">
              <w:rPr>
                <w:rFonts w:hint="eastAsia"/>
              </w:rPr>
              <w:t>在庫状況を表示する。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２．</w:t>
            </w:r>
            <w:r w:rsidR="00A518DF">
              <w:rPr>
                <w:rFonts w:hint="eastAsia"/>
              </w:rPr>
              <w:t>安全在庫</w:t>
            </w:r>
            <w:r>
              <w:rPr>
                <w:rFonts w:hint="eastAsia"/>
              </w:rPr>
              <w:t>数を下回っている商品の一覧を</w:t>
            </w:r>
            <w:r>
              <w:br/>
            </w:r>
            <w:r>
              <w:rPr>
                <w:rFonts w:hint="eastAsia"/>
              </w:rPr>
              <w:t>表示する。</w:t>
            </w:r>
          </w:p>
          <w:p w:rsidR="00E3330E" w:rsidRDefault="00E3330E" w:rsidP="00E3330E">
            <w:pPr>
              <w:tabs>
                <w:tab w:val="left" w:pos="1590"/>
              </w:tabs>
              <w:spacing w:line="360" w:lineRule="auto"/>
            </w:pPr>
            <w:r>
              <w:rPr>
                <w:rFonts w:hint="eastAsia"/>
              </w:rPr>
              <w:t>３．</w:t>
            </w:r>
            <w:r w:rsidR="00D21352">
              <w:rPr>
                <w:rFonts w:hint="eastAsia"/>
              </w:rPr>
              <w:t>日別</w:t>
            </w:r>
            <w:r>
              <w:rPr>
                <w:rFonts w:hint="eastAsia"/>
              </w:rPr>
              <w:t>に在庫状況一覧を作成する。</w:t>
            </w:r>
          </w:p>
          <w:p w:rsidR="00E3330E" w:rsidRP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1F28D3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在庫状況は「当月入庫累積＋前月</w:t>
            </w:r>
            <w:r w:rsidR="00E3330E">
              <w:rPr>
                <w:rFonts w:hint="eastAsia"/>
              </w:rPr>
              <w:t>棚卸在庫－当月出庫累積」から求める。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在庫数量が</w:t>
            </w:r>
            <w:r w:rsidR="00D21352">
              <w:rPr>
                <w:rFonts w:hint="eastAsia"/>
              </w:rPr>
              <w:t>安全在庫</w:t>
            </w:r>
            <w:r>
              <w:rPr>
                <w:rFonts w:hint="eastAsia"/>
              </w:rPr>
              <w:t>数を下回っている場合に商品の一覧を表示する。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在庫単価は、</w:t>
            </w:r>
            <w:r w:rsidR="00D21352">
              <w:rPr>
                <w:rFonts w:hint="eastAsia"/>
              </w:rPr>
              <w:t>販売</w:t>
            </w:r>
            <w:r>
              <w:rPr>
                <w:rFonts w:hint="eastAsia"/>
              </w:rPr>
              <w:t>価格である。</w:t>
            </w:r>
            <w:r>
              <w:br/>
            </w:r>
            <w:r w:rsidR="00D21352">
              <w:rPr>
                <w:rFonts w:hint="eastAsia"/>
              </w:rPr>
              <w:t>販売</w:t>
            </w:r>
            <w:r>
              <w:rPr>
                <w:rFonts w:hint="eastAsia"/>
              </w:rPr>
              <w:t>価格は変動がないものとする。</w:t>
            </w:r>
          </w:p>
          <w:p w:rsidR="00E3330E" w:rsidRDefault="00A518DF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在庫状況</w:t>
            </w:r>
            <w:r w:rsidR="00E3330E">
              <w:rPr>
                <w:rFonts w:hint="eastAsia"/>
              </w:rPr>
              <w:t>一覧を表示する。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商品管理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１．</w:t>
            </w:r>
            <w:r w:rsidR="00A518DF">
              <w:rPr>
                <w:rFonts w:hint="eastAsia"/>
              </w:rPr>
              <w:t>取扱商品</w:t>
            </w:r>
            <w:r>
              <w:rPr>
                <w:rFonts w:hint="eastAsia"/>
              </w:rPr>
              <w:t>の情報を登録、更新などを行う。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２．</w:t>
            </w:r>
            <w:r w:rsidR="00A518DF">
              <w:rPr>
                <w:rFonts w:hint="eastAsia"/>
              </w:rPr>
              <w:t>入庫先</w:t>
            </w:r>
            <w:r>
              <w:rPr>
                <w:rFonts w:hint="eastAsia"/>
              </w:rPr>
              <w:t>別の商品一覧を表示する。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３．商品名</w:t>
            </w:r>
            <w:r w:rsidR="00783F61">
              <w:rPr>
                <w:rFonts w:hint="eastAsia"/>
              </w:rPr>
              <w:t>の一部</w:t>
            </w:r>
            <w:r>
              <w:rPr>
                <w:rFonts w:hint="eastAsia"/>
              </w:rPr>
              <w:t>からでも商品を</w:t>
            </w:r>
            <w:r w:rsidR="00A518DF">
              <w:rPr>
                <w:rFonts w:hint="eastAsia"/>
              </w:rPr>
              <w:t>検索</w:t>
            </w:r>
            <w:r>
              <w:rPr>
                <w:rFonts w:hint="eastAsia"/>
              </w:rPr>
              <w:t>できる。</w:t>
            </w:r>
          </w:p>
          <w:p w:rsidR="00E3330E" w:rsidRPr="00D51B4F" w:rsidRDefault="00E3330E" w:rsidP="00E3330E">
            <w:pPr>
              <w:spacing w:line="360" w:lineRule="auto"/>
            </w:pPr>
            <w:r>
              <w:rPr>
                <w:rFonts w:hint="eastAsia"/>
              </w:rPr>
              <w:t>４．商品によって入庫先は異なる。</w:t>
            </w:r>
          </w:p>
          <w:p w:rsidR="00E3330E" w:rsidRP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商品を一意に管理するため、</w:t>
            </w:r>
            <w:r w:rsidR="00D21352">
              <w:rPr>
                <w:rFonts w:hint="eastAsia"/>
              </w:rPr>
              <w:t>商品番号</w:t>
            </w:r>
            <w:r>
              <w:rPr>
                <w:rFonts w:hint="eastAsia"/>
              </w:rPr>
              <w:t>を追加。</w:t>
            </w:r>
          </w:p>
          <w:p w:rsidR="00E3330E" w:rsidRDefault="008969CD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入庫先</w:t>
            </w:r>
            <w:r w:rsidR="00E3330E">
              <w:rPr>
                <w:rFonts w:hint="eastAsia"/>
              </w:rPr>
              <w:t xml:space="preserve">は、複数存在するため、商品ごとに　　　</w:t>
            </w:r>
            <w:r w:rsidR="00E3330E">
              <w:br/>
            </w:r>
            <w:r>
              <w:rPr>
                <w:rFonts w:hint="eastAsia"/>
              </w:rPr>
              <w:t>入庫先</w:t>
            </w:r>
            <w:r w:rsidR="00E3330E">
              <w:rPr>
                <w:rFonts w:hint="eastAsia"/>
              </w:rPr>
              <w:t>を明記する必要性がる。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入庫先指定により、一致する商品一覧を表示。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商品名の一部から検索できるようにする。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業務効率の一環として、商品の</w:t>
            </w:r>
            <w:r w:rsidR="00783F61">
              <w:rPr>
                <w:rFonts w:hint="eastAsia"/>
              </w:rPr>
              <w:t>ジャンル</w:t>
            </w:r>
            <w:r>
              <w:rPr>
                <w:rFonts w:hint="eastAsia"/>
              </w:rPr>
              <w:t>からも検索できるように商品情報に追加する。</w:t>
            </w:r>
          </w:p>
          <w:p w:rsidR="00E3330E" w:rsidRDefault="00D21352" w:rsidP="00783F61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商品</w:t>
            </w:r>
            <w:r w:rsidR="00E3330E">
              <w:rPr>
                <w:rFonts w:hint="eastAsia"/>
              </w:rPr>
              <w:t>一覧を表示する。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r>
              <w:rPr>
                <w:rFonts w:hint="eastAsia"/>
              </w:rPr>
              <w:t>発注管理</w:t>
            </w:r>
          </w:p>
          <w:p w:rsidR="00E3330E" w:rsidRDefault="00E3330E" w:rsidP="00E3330E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</w:t>
            </w:r>
            <w:r w:rsidR="00A518DF">
              <w:rPr>
                <w:rFonts w:hint="eastAsia"/>
              </w:rPr>
              <w:t>商品</w:t>
            </w:r>
            <w:r>
              <w:rPr>
                <w:rFonts w:hint="eastAsia"/>
              </w:rPr>
              <w:t>情報を入力することにより、</w:t>
            </w:r>
            <w:r>
              <w:br/>
            </w:r>
            <w:r>
              <w:rPr>
                <w:rFonts w:hint="eastAsia"/>
              </w:rPr>
              <w:t>発注に必要な情報を取得する。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２．商品情報を入力し、</w:t>
            </w:r>
            <w:r w:rsidR="00A518DF">
              <w:rPr>
                <w:rFonts w:hint="eastAsia"/>
              </w:rPr>
              <w:t>発注</w:t>
            </w:r>
            <w:r>
              <w:rPr>
                <w:rFonts w:hint="eastAsia"/>
              </w:rPr>
              <w:t>状況を表示する。</w:t>
            </w:r>
          </w:p>
          <w:p w:rsidR="00E3330E" w:rsidRDefault="00E3330E" w:rsidP="00E3330E">
            <w:pPr>
              <w:spacing w:line="360" w:lineRule="auto"/>
              <w:jc w:val="left"/>
            </w:pPr>
            <w:r>
              <w:rPr>
                <w:rFonts w:hint="eastAsia"/>
              </w:rPr>
              <w:t>３．</w:t>
            </w:r>
            <w:r w:rsidR="00A518DF">
              <w:rPr>
                <w:rFonts w:hint="eastAsia"/>
              </w:rPr>
              <w:t>入庫</w:t>
            </w:r>
            <w:r>
              <w:rPr>
                <w:rFonts w:hint="eastAsia"/>
              </w:rPr>
              <w:t>していない商品の一覧を表示する。</w:t>
            </w:r>
          </w:p>
          <w:p w:rsidR="00E3330E" w:rsidRPr="00E3330E" w:rsidRDefault="00E3330E" w:rsidP="00783F61">
            <w:pPr>
              <w:spacing w:line="360" w:lineRule="auto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FA749F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発注を一意に識別するため、</w:t>
            </w:r>
            <w:r w:rsidR="00FA749F">
              <w:rPr>
                <w:rFonts w:hint="eastAsia"/>
              </w:rPr>
              <w:t>発注番号</w:t>
            </w:r>
            <w:r>
              <w:rPr>
                <w:rFonts w:hint="eastAsia"/>
              </w:rPr>
              <w:t>を追加。</w:t>
            </w:r>
          </w:p>
          <w:p w:rsidR="00E3330E" w:rsidRDefault="00FA749F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未発注</w:t>
            </w:r>
            <w:r w:rsidR="00E3330E">
              <w:rPr>
                <w:rFonts w:hint="eastAsia"/>
              </w:rPr>
              <w:t>時の入庫日は空白、</w:t>
            </w:r>
            <w:r w:rsidR="00E3330E">
              <w:br/>
            </w:r>
            <w:r>
              <w:rPr>
                <w:rFonts w:hint="eastAsia"/>
              </w:rPr>
              <w:t>発注</w:t>
            </w:r>
            <w:r w:rsidR="00E3330E">
              <w:rPr>
                <w:rFonts w:hint="eastAsia"/>
              </w:rPr>
              <w:t>時に入庫日が設定。</w:t>
            </w:r>
          </w:p>
          <w:p w:rsidR="00E3330E" w:rsidRDefault="00FA749F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発注</w:t>
            </w:r>
            <w:r w:rsidR="00E3330E">
              <w:rPr>
                <w:rFonts w:hint="eastAsia"/>
              </w:rPr>
              <w:t>番号から過去の発注状況を表示する。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入庫日が</w:t>
            </w:r>
            <w:r w:rsidR="00FA749F">
              <w:rPr>
                <w:rFonts w:hint="eastAsia"/>
              </w:rPr>
              <w:t>空白</w:t>
            </w:r>
            <w:r>
              <w:rPr>
                <w:rFonts w:hint="eastAsia"/>
              </w:rPr>
              <w:t>のものを未入庫として表示。</w:t>
            </w:r>
          </w:p>
          <w:p w:rsidR="00E3330E" w:rsidRDefault="00E3330E" w:rsidP="00E3330E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</w:pPr>
            <w:r>
              <w:rPr>
                <w:rFonts w:hint="eastAsia"/>
              </w:rPr>
              <w:t>検索期間を設定</w:t>
            </w:r>
            <w:r w:rsidR="00783F61">
              <w:rPr>
                <w:rFonts w:hint="eastAsia"/>
              </w:rPr>
              <w:t>する。</w:t>
            </w: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売上管理</w:t>
            </w:r>
          </w:p>
          <w:p w:rsidR="00E3330E" w:rsidRDefault="00E3330E" w:rsidP="00783F61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１．売上状況を確認したい</w:t>
            </w:r>
            <w:r w:rsidR="00A518DF">
              <w:rPr>
                <w:rFonts w:hint="eastAsia"/>
              </w:rPr>
              <w:t>期間</w:t>
            </w:r>
            <w:r>
              <w:rPr>
                <w:rFonts w:hint="eastAsia"/>
              </w:rPr>
              <w:t>を入力する</w:t>
            </w:r>
            <w:r>
              <w:br/>
            </w:r>
            <w:r>
              <w:rPr>
                <w:rFonts w:hint="eastAsia"/>
              </w:rPr>
              <w:t>ことにより、売上表を作成する。</w:t>
            </w:r>
          </w:p>
          <w:p w:rsidR="00783F61" w:rsidRDefault="00783F61" w:rsidP="00E3330E">
            <w:r>
              <w:rPr>
                <w:rFonts w:hint="eastAsia"/>
              </w:rPr>
              <w:t>２</w:t>
            </w:r>
            <w:r w:rsidR="00E3330E">
              <w:rPr>
                <w:rFonts w:hint="eastAsia"/>
              </w:rPr>
              <w:t>．</w:t>
            </w:r>
            <w:r w:rsidR="00A518DF">
              <w:rPr>
                <w:rFonts w:hint="eastAsia"/>
              </w:rPr>
              <w:t>日</w:t>
            </w:r>
            <w:r w:rsidR="00E3330E">
              <w:rPr>
                <w:rFonts w:hint="eastAsia"/>
              </w:rPr>
              <w:t>別・</w:t>
            </w:r>
            <w:r w:rsidR="00A518DF">
              <w:rPr>
                <w:rFonts w:hint="eastAsia"/>
              </w:rPr>
              <w:t>月</w:t>
            </w:r>
            <w:r w:rsidR="00E3330E">
              <w:rPr>
                <w:rFonts w:hint="eastAsia"/>
              </w:rPr>
              <w:t>別・</w:t>
            </w:r>
            <w:r w:rsidR="00A518DF">
              <w:rPr>
                <w:rFonts w:hint="eastAsia"/>
              </w:rPr>
              <w:t>年</w:t>
            </w:r>
            <w:r w:rsidR="00E3330E">
              <w:rPr>
                <w:rFonts w:hint="eastAsia"/>
              </w:rPr>
              <w:t>別の売上表を作成する</w:t>
            </w:r>
          </w:p>
          <w:p w:rsidR="00783F61" w:rsidRDefault="00783F61" w:rsidP="00783F61">
            <w:pPr>
              <w:ind w:firstLineChars="200" w:firstLine="420"/>
            </w:pPr>
            <w:r>
              <w:rPr>
                <w:rFonts w:hint="eastAsia"/>
              </w:rPr>
              <w:t>その際、売上金額の差分を表示する。</w:t>
            </w:r>
          </w:p>
          <w:p w:rsidR="00E14F30" w:rsidRPr="00783F61" w:rsidRDefault="00E14F30" w:rsidP="00783F61">
            <w:pPr>
              <w:ind w:firstLineChars="200" w:firstLine="420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</w:tcBorders>
          </w:tcPr>
          <w:p w:rsidR="00E3330E" w:rsidRPr="006A19A4" w:rsidRDefault="00E3330E" w:rsidP="00E3330E">
            <w:pPr>
              <w:spacing w:line="360" w:lineRule="auto"/>
              <w:ind w:left="210" w:hangingChars="100" w:hanging="210"/>
              <w:jc w:val="left"/>
            </w:pPr>
            <w:r w:rsidRPr="006A19A4">
              <w:rPr>
                <w:rFonts w:hint="eastAsia"/>
              </w:rPr>
              <w:t>・売上は、</w:t>
            </w:r>
            <w:r w:rsidR="00FA749F">
              <w:rPr>
                <w:rFonts w:hint="eastAsia"/>
              </w:rPr>
              <w:t>出庫時</w:t>
            </w:r>
            <w:r w:rsidRPr="006A19A4">
              <w:rPr>
                <w:rFonts w:hint="eastAsia"/>
              </w:rPr>
              <w:t>の販売価格から</w:t>
            </w:r>
            <w:r w:rsidR="00FA749F">
              <w:rPr>
                <w:rFonts w:hint="eastAsia"/>
              </w:rPr>
              <w:t>入庫時</w:t>
            </w:r>
            <w:r w:rsidRPr="006A19A4">
              <w:rPr>
                <w:rFonts w:hint="eastAsia"/>
              </w:rPr>
              <w:t>の仕入価格を差し引いた金額である。</w:t>
            </w:r>
          </w:p>
          <w:p w:rsidR="00E3330E" w:rsidRDefault="00E3330E" w:rsidP="00E3330E">
            <w:pPr>
              <w:spacing w:line="360" w:lineRule="auto"/>
              <w:jc w:val="left"/>
            </w:pPr>
            <w:r w:rsidRPr="006A19A4">
              <w:rPr>
                <w:rFonts w:hint="eastAsia"/>
              </w:rPr>
              <w:t>・売上明細として、</w:t>
            </w:r>
            <w:r w:rsidR="00184CA0">
              <w:rPr>
                <w:rFonts w:hint="eastAsia"/>
              </w:rPr>
              <w:t>在庫</w:t>
            </w:r>
            <w:r w:rsidRPr="006A19A4">
              <w:rPr>
                <w:rFonts w:hint="eastAsia"/>
              </w:rPr>
              <w:t>状況と</w:t>
            </w:r>
            <w:r w:rsidR="00CF06C4">
              <w:rPr>
                <w:rFonts w:hint="eastAsia"/>
              </w:rPr>
              <w:t>発注</w:t>
            </w:r>
            <w:r w:rsidRPr="006A19A4">
              <w:rPr>
                <w:rFonts w:hint="eastAsia"/>
              </w:rPr>
              <w:t>状況を</w:t>
            </w:r>
            <w:r>
              <w:rPr>
                <w:rFonts w:hint="eastAsia"/>
              </w:rPr>
              <w:t xml:space="preserve">　　　　　</w:t>
            </w:r>
          </w:p>
          <w:p w:rsidR="00E3330E" w:rsidRDefault="00E3330E" w:rsidP="00FF49B6">
            <w:pPr>
              <w:spacing w:line="360" w:lineRule="auto"/>
              <w:ind w:firstLineChars="100" w:firstLine="210"/>
              <w:jc w:val="left"/>
            </w:pPr>
            <w:r w:rsidRPr="006A19A4">
              <w:rPr>
                <w:rFonts w:hint="eastAsia"/>
              </w:rPr>
              <w:t>わかるように表示</w:t>
            </w:r>
            <w:r w:rsidR="00FF49B6">
              <w:rPr>
                <w:rFonts w:hint="eastAsia"/>
              </w:rPr>
              <w:t>する</w:t>
            </w:r>
            <w:r w:rsidRPr="006A19A4">
              <w:rPr>
                <w:rFonts w:hint="eastAsia"/>
              </w:rPr>
              <w:t>。</w:t>
            </w:r>
          </w:p>
          <w:p w:rsidR="00BC10C7" w:rsidRDefault="00BC10C7" w:rsidP="00FF49B6">
            <w:pPr>
              <w:spacing w:line="360" w:lineRule="auto"/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売上一覧を表示する。</w:t>
            </w:r>
            <w:bookmarkStart w:id="0" w:name="_GoBack"/>
            <w:bookmarkEnd w:id="0"/>
          </w:p>
        </w:tc>
      </w:tr>
    </w:tbl>
    <w:p w:rsidR="00DD270E" w:rsidRDefault="00DD270E" w:rsidP="002118E7">
      <w:pPr>
        <w:jc w:val="left"/>
      </w:pPr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A14" w:rsidRDefault="00361A14">
      <w:r>
        <w:separator/>
      </w:r>
    </w:p>
  </w:endnote>
  <w:endnote w:type="continuationSeparator" w:id="0">
    <w:p w:rsidR="00361A14" w:rsidRDefault="0036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A14" w:rsidRDefault="00361A14">
      <w:r>
        <w:separator/>
      </w:r>
    </w:p>
  </w:footnote>
  <w:footnote w:type="continuationSeparator" w:id="0">
    <w:p w:rsidR="00361A14" w:rsidRDefault="0036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511BD7"/>
    <w:multiLevelType w:val="hybridMultilevel"/>
    <w:tmpl w:val="DB0CE50C"/>
    <w:lvl w:ilvl="0" w:tplc="68F049C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32393"/>
    <w:multiLevelType w:val="hybridMultilevel"/>
    <w:tmpl w:val="E2009A0E"/>
    <w:lvl w:ilvl="0" w:tplc="E8C6A928">
      <w:start w:val="1"/>
      <w:numFmt w:val="decimalFullWidth"/>
      <w:lvlText w:val="%1．"/>
      <w:lvlJc w:val="left"/>
      <w:pPr>
        <w:ind w:left="1890" w:hanging="18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692607"/>
    <w:multiLevelType w:val="hybridMultilevel"/>
    <w:tmpl w:val="AF98ECAA"/>
    <w:lvl w:ilvl="0" w:tplc="75547A6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1A0923"/>
    <w:multiLevelType w:val="hybridMultilevel"/>
    <w:tmpl w:val="1BA84CC0"/>
    <w:lvl w:ilvl="0" w:tplc="17D0E9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79AD540">
      <w:start w:val="1"/>
      <w:numFmt w:val="decimalFullWidth"/>
      <w:lvlText w:val="%2．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0A"/>
    <w:rsid w:val="00010B93"/>
    <w:rsid w:val="000A0C1C"/>
    <w:rsid w:val="000A7593"/>
    <w:rsid w:val="000C43E5"/>
    <w:rsid w:val="00184CA0"/>
    <w:rsid w:val="001A5B65"/>
    <w:rsid w:val="001F28D3"/>
    <w:rsid w:val="002118E7"/>
    <w:rsid w:val="00213B39"/>
    <w:rsid w:val="00220283"/>
    <w:rsid w:val="002247E1"/>
    <w:rsid w:val="00230F41"/>
    <w:rsid w:val="002C35B4"/>
    <w:rsid w:val="002D6A9F"/>
    <w:rsid w:val="002F7CA2"/>
    <w:rsid w:val="00361A14"/>
    <w:rsid w:val="004071AA"/>
    <w:rsid w:val="00427232"/>
    <w:rsid w:val="00452815"/>
    <w:rsid w:val="00455EE7"/>
    <w:rsid w:val="004570D9"/>
    <w:rsid w:val="004B4F9D"/>
    <w:rsid w:val="004C00AE"/>
    <w:rsid w:val="004E44F7"/>
    <w:rsid w:val="00507FF3"/>
    <w:rsid w:val="00532DD6"/>
    <w:rsid w:val="005472BF"/>
    <w:rsid w:val="00571A65"/>
    <w:rsid w:val="005D6E25"/>
    <w:rsid w:val="006101A1"/>
    <w:rsid w:val="006577B2"/>
    <w:rsid w:val="0067320A"/>
    <w:rsid w:val="00691D28"/>
    <w:rsid w:val="006A19A4"/>
    <w:rsid w:val="006A5A2A"/>
    <w:rsid w:val="006C144F"/>
    <w:rsid w:val="006D08B5"/>
    <w:rsid w:val="006D7D1D"/>
    <w:rsid w:val="006F50E2"/>
    <w:rsid w:val="00702989"/>
    <w:rsid w:val="00705419"/>
    <w:rsid w:val="007263BA"/>
    <w:rsid w:val="00783F61"/>
    <w:rsid w:val="00787406"/>
    <w:rsid w:val="00795C23"/>
    <w:rsid w:val="00797AFB"/>
    <w:rsid w:val="007A037F"/>
    <w:rsid w:val="007B2452"/>
    <w:rsid w:val="007B749A"/>
    <w:rsid w:val="00807812"/>
    <w:rsid w:val="00826DB8"/>
    <w:rsid w:val="00870F7B"/>
    <w:rsid w:val="008757D1"/>
    <w:rsid w:val="008969CD"/>
    <w:rsid w:val="008C6F7D"/>
    <w:rsid w:val="008D3D9B"/>
    <w:rsid w:val="009141C8"/>
    <w:rsid w:val="00943AA9"/>
    <w:rsid w:val="009517BA"/>
    <w:rsid w:val="009668E4"/>
    <w:rsid w:val="00980701"/>
    <w:rsid w:val="009C0D0A"/>
    <w:rsid w:val="00A14FD2"/>
    <w:rsid w:val="00A518DF"/>
    <w:rsid w:val="00A82FE1"/>
    <w:rsid w:val="00B27B1B"/>
    <w:rsid w:val="00B46DAD"/>
    <w:rsid w:val="00B52899"/>
    <w:rsid w:val="00B7242C"/>
    <w:rsid w:val="00BC10C7"/>
    <w:rsid w:val="00BE0765"/>
    <w:rsid w:val="00C022A8"/>
    <w:rsid w:val="00C45DBD"/>
    <w:rsid w:val="00C7149E"/>
    <w:rsid w:val="00C80C76"/>
    <w:rsid w:val="00CF06C4"/>
    <w:rsid w:val="00D21352"/>
    <w:rsid w:val="00D51B4F"/>
    <w:rsid w:val="00D87C2A"/>
    <w:rsid w:val="00DB0F11"/>
    <w:rsid w:val="00DB5422"/>
    <w:rsid w:val="00DC75B4"/>
    <w:rsid w:val="00DD270E"/>
    <w:rsid w:val="00DE7766"/>
    <w:rsid w:val="00DF3FEC"/>
    <w:rsid w:val="00DF45F1"/>
    <w:rsid w:val="00E14F30"/>
    <w:rsid w:val="00E16A5B"/>
    <w:rsid w:val="00E3330E"/>
    <w:rsid w:val="00E7775A"/>
    <w:rsid w:val="00E92BE7"/>
    <w:rsid w:val="00EA04D3"/>
    <w:rsid w:val="00EF5012"/>
    <w:rsid w:val="00F145B6"/>
    <w:rsid w:val="00F419F5"/>
    <w:rsid w:val="00FA749F"/>
    <w:rsid w:val="00FC232C"/>
    <w:rsid w:val="00FF0DD3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7C0C9C6"/>
  <w15:docId w15:val="{7F518FB4-CF2B-49C1-937C-95AE724A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354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中村　徹</cp:lastModifiedBy>
  <cp:revision>58</cp:revision>
  <cp:lastPrinted>2006-06-24T05:01:00Z</cp:lastPrinted>
  <dcterms:created xsi:type="dcterms:W3CDTF">2015-03-25T01:18:00Z</dcterms:created>
  <dcterms:modified xsi:type="dcterms:W3CDTF">2019-09-27T07:58:00Z</dcterms:modified>
</cp:coreProperties>
</file>